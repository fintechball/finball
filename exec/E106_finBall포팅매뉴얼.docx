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A341C" w:rsidRDefault="008D1B1D" w:rsidP="00C6554A">
      <w:pPr>
        <w:pStyle w:val="aa"/>
      </w:pPr>
      <w:r>
        <w:rPr>
          <w:noProof/>
        </w:rPr>
        <w:drawing>
          <wp:inline distT="0" distB="0" distL="0" distR="0" wp14:anchorId="5984F13F" wp14:editId="143B4E6C">
            <wp:extent cx="5274310" cy="2084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DA341C" w:rsidRDefault="008D1B1D" w:rsidP="00C6554A">
      <w:pPr>
        <w:pStyle w:val="a7"/>
      </w:pPr>
      <w:r>
        <w:rPr>
          <w:rFonts w:hint="eastAsia"/>
        </w:rPr>
        <w:t>E106</w:t>
      </w:r>
      <w:r>
        <w:t xml:space="preserve"> finBall</w:t>
      </w:r>
      <w:r>
        <w:rPr>
          <w:rFonts w:hint="eastAsia"/>
        </w:rPr>
        <w:t>포팅 매뉴얼</w:t>
      </w:r>
    </w:p>
    <w:p w:rsidR="00C6554A" w:rsidRPr="00DA341C" w:rsidRDefault="00C6554A" w:rsidP="00C6554A">
      <w:pPr>
        <w:pStyle w:val="a8"/>
      </w:pPr>
    </w:p>
    <w:p w:rsidR="008D1B1D" w:rsidRDefault="008D1B1D" w:rsidP="00C6554A">
      <w:pPr>
        <w:pStyle w:val="a6"/>
        <w:rPr>
          <w:sz w:val="28"/>
          <w:szCs w:val="28"/>
        </w:rPr>
      </w:pPr>
      <w:r w:rsidRPr="008D1B1D">
        <w:rPr>
          <w:rFonts w:hint="eastAsia"/>
          <w:sz w:val="28"/>
          <w:szCs w:val="28"/>
        </w:rPr>
        <w:t xml:space="preserve">프로젝트 기간 </w:t>
      </w:r>
      <w:r w:rsidRPr="008D1B1D">
        <w:rPr>
          <w:sz w:val="28"/>
          <w:szCs w:val="28"/>
        </w:rPr>
        <w:t>:  2023.08.21 ~ 2023.10.06(</w:t>
      </w:r>
      <w:r w:rsidRPr="008D1B1D">
        <w:rPr>
          <w:rFonts w:hint="eastAsia"/>
          <w:sz w:val="28"/>
          <w:szCs w:val="28"/>
        </w:rPr>
        <w:t>7주</w:t>
      </w:r>
      <w:r w:rsidRPr="008D1B1D">
        <w:rPr>
          <w:sz w:val="28"/>
          <w:szCs w:val="28"/>
        </w:rPr>
        <w:t>)</w:t>
      </w: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6F7BE7">
      <w:pPr>
        <w:pStyle w:val="a6"/>
        <w:jc w:val="right"/>
      </w:pPr>
      <w:r>
        <w:rPr>
          <w:rFonts w:hint="eastAsia"/>
        </w:rPr>
        <w:t xml:space="preserve">팀장 </w:t>
      </w:r>
      <w:r>
        <w:t xml:space="preserve">: </w:t>
      </w:r>
      <w:r>
        <w:rPr>
          <w:rFonts w:hint="eastAsia"/>
        </w:rPr>
        <w:t>정영빈</w:t>
      </w:r>
    </w:p>
    <w:p w:rsidR="006F7BE7" w:rsidRPr="006F7BE7" w:rsidRDefault="006F7BE7" w:rsidP="006F7BE7">
      <w:pPr>
        <w:pStyle w:val="a6"/>
        <w:jc w:val="right"/>
        <w:rPr>
          <w:rFonts w:hint="eastAsia"/>
        </w:rPr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김정희,</w:t>
      </w:r>
      <w:r>
        <w:t xml:space="preserve"> </w:t>
      </w:r>
      <w:r>
        <w:rPr>
          <w:rFonts w:hint="eastAsia"/>
        </w:rPr>
        <w:t>서정희,</w:t>
      </w:r>
      <w:r>
        <w:t xml:space="preserve"> </w:t>
      </w:r>
      <w:r>
        <w:rPr>
          <w:rFonts w:hint="eastAsia"/>
        </w:rPr>
        <w:t>신현탁, 정현우,</w:t>
      </w:r>
      <w:r>
        <w:t xml:space="preserve"> </w:t>
      </w:r>
      <w:r>
        <w:rPr>
          <w:rFonts w:hint="eastAsia"/>
        </w:rPr>
        <w:t>하성호</w:t>
      </w:r>
    </w:p>
    <w:p w:rsidR="00397E7A" w:rsidRPr="008D1B1D" w:rsidRDefault="008D1B1D" w:rsidP="00397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lang w:val="ko-KR"/>
        </w:rPr>
        <w:id w:val="104687848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595959" w:themeColor="text1" w:themeTint="A6"/>
          <w:sz w:val="22"/>
          <w:szCs w:val="22"/>
        </w:rPr>
      </w:sdtEndPr>
      <w:sdtContent>
        <w:p w:rsidR="00397E7A" w:rsidRDefault="00397E7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397E7A" w:rsidRDefault="00397E7A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55660" w:history="1">
            <w:r w:rsidRPr="00614856">
              <w:rPr>
                <w:rStyle w:val="af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0"/>
              </w:rPr>
              <w:tab/>
            </w:r>
            <w:r w:rsidRPr="00614856">
              <w:rPr>
                <w:rStyle w:val="afa"/>
                <w:noProof/>
              </w:rPr>
              <w:t>사용한 JVM, 웹서버, WAS 제품 등의 종류와 설정 값, 버전 기재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A" w:rsidRDefault="00397E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1" w:history="1">
            <w:r w:rsidRPr="00614856">
              <w:rPr>
                <w:rStyle w:val="afa"/>
                <w:noProof/>
              </w:rPr>
              <w:t>2. 빌드 시 사용되는 환경 변수 등의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A" w:rsidRDefault="00397E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2" w:history="1">
            <w:r w:rsidRPr="00614856">
              <w:rPr>
                <w:rStyle w:val="afa"/>
                <w:noProof/>
              </w:rPr>
              <w:t>3. 배포 시 특이사항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A" w:rsidRDefault="00397E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3" w:history="1">
            <w:r w:rsidRPr="00614856">
              <w:rPr>
                <w:rStyle w:val="afa"/>
                <w:noProof/>
              </w:rPr>
              <w:t>4. DB 접속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A" w:rsidRDefault="00397E7A">
          <w:r>
            <w:rPr>
              <w:b/>
              <w:bCs/>
              <w:lang w:val="ko-KR"/>
            </w:rPr>
            <w:fldChar w:fldCharType="end"/>
          </w:r>
        </w:p>
      </w:sdtContent>
    </w:sdt>
    <w:p w:rsidR="00397E7A" w:rsidRDefault="00397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7E7A" w:rsidRPr="00397E7A" w:rsidRDefault="00397E7A" w:rsidP="00397E7A">
      <w:pPr>
        <w:pStyle w:val="1"/>
        <w:numPr>
          <w:ilvl w:val="0"/>
          <w:numId w:val="19"/>
        </w:numPr>
        <w:rPr>
          <w:rFonts w:hint="eastAsia"/>
        </w:rPr>
      </w:pPr>
      <w:bookmarkStart w:id="0" w:name="_Toc147455660"/>
      <w:r>
        <w:rPr>
          <w:rFonts w:hint="eastAsia"/>
        </w:rPr>
        <w:lastRenderedPageBreak/>
        <w:t>사용한 JVM, 웹서버,</w:t>
      </w:r>
      <w:r>
        <w:t xml:space="preserve"> WAS </w:t>
      </w:r>
      <w:r>
        <w:rPr>
          <w:rFonts w:hint="eastAsia"/>
        </w:rPr>
        <w:t>제품 등의 종류와 설정 값,</w:t>
      </w:r>
      <w:r>
        <w:t xml:space="preserve"> </w:t>
      </w:r>
      <w:r>
        <w:rPr>
          <w:rFonts w:hint="eastAsia"/>
        </w:rPr>
        <w:t>버전 기재</w:t>
      </w:r>
      <w:bookmarkEnd w:id="0"/>
    </w:p>
    <w:p w:rsidR="008D1B1D" w:rsidRDefault="00397E7A" w:rsidP="00397E7A">
      <w:pPr>
        <w:rPr>
          <w:rFonts w:hint="eastAsia"/>
        </w:rPr>
      </w:pPr>
      <w:r>
        <w:t xml:space="preserve">1. </w:t>
      </w:r>
      <w:r w:rsidR="008D1B1D">
        <w:rPr>
          <w:rFonts w:hint="eastAsia"/>
        </w:rPr>
        <w:t>Java</w:t>
      </w:r>
    </w:p>
    <w:p w:rsidR="008D1B1D" w:rsidRDefault="008D1B1D" w:rsidP="008D1B1D">
      <w:pPr>
        <w:pStyle w:val="aff7"/>
        <w:ind w:left="360"/>
      </w:pPr>
      <w:r>
        <w:rPr>
          <w:rFonts w:hint="eastAsia"/>
        </w:rPr>
        <w:t>1.8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rPr>
          <w:rFonts w:hint="eastAsia"/>
        </w:rPr>
        <w:t>웹서버</w:t>
      </w:r>
    </w:p>
    <w:p w:rsidR="008D1B1D" w:rsidRDefault="00397E7A" w:rsidP="008D1B1D">
      <w:pPr>
        <w:pStyle w:val="aff7"/>
        <w:ind w:left="360"/>
        <w:rPr>
          <w:rFonts w:hint="eastAsia"/>
        </w:rPr>
      </w:pPr>
      <w:r>
        <w:rPr>
          <w:rFonts w:hint="eastAsia"/>
        </w:rPr>
        <w:t>NginX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rPr>
          <w:rFonts w:hint="eastAsia"/>
        </w:rPr>
        <w:t>WAS</w:t>
      </w:r>
    </w:p>
    <w:p w:rsidR="00397E7A" w:rsidRDefault="00397E7A" w:rsidP="00397E7A">
      <w:pPr>
        <w:pStyle w:val="aff7"/>
        <w:ind w:left="360"/>
        <w:rPr>
          <w:rFonts w:hint="eastAsia"/>
        </w:rPr>
      </w:pPr>
      <w:r>
        <w:t>Tomcat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Gradle</w:t>
      </w:r>
    </w:p>
    <w:p w:rsidR="00397E7A" w:rsidRDefault="00397E7A" w:rsidP="00397E7A">
      <w:pPr>
        <w:pStyle w:val="aff7"/>
        <w:ind w:left="360"/>
      </w:pPr>
      <w:r>
        <w:t>6.8.3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Spring Boot</w:t>
      </w:r>
    </w:p>
    <w:p w:rsidR="00397E7A" w:rsidRDefault="00397E7A" w:rsidP="00397E7A">
      <w:pPr>
        <w:pStyle w:val="aff7"/>
        <w:ind w:left="360"/>
      </w:pPr>
      <w:r>
        <w:t>2.7.15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Node</w:t>
      </w:r>
    </w:p>
    <w:p w:rsidR="00397E7A" w:rsidRDefault="00397E7A" w:rsidP="00397E7A">
      <w:pPr>
        <w:pStyle w:val="aff7"/>
        <w:ind w:left="360"/>
      </w:pPr>
      <w:r>
        <w:t>18.17.0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React</w:t>
      </w:r>
    </w:p>
    <w:p w:rsidR="00397E7A" w:rsidRDefault="00397E7A" w:rsidP="00397E7A">
      <w:pPr>
        <w:pStyle w:val="aff7"/>
        <w:ind w:left="360"/>
      </w:pPr>
      <w:r>
        <w:rPr>
          <w:rFonts w:hint="eastAsia"/>
        </w:rPr>
        <w:t>18.2.0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Intellij</w:t>
      </w:r>
    </w:p>
    <w:p w:rsidR="00397E7A" w:rsidRDefault="006A6E84" w:rsidP="00397E7A">
      <w:pPr>
        <w:pStyle w:val="aff7"/>
        <w:ind w:left="360"/>
      </w:pPr>
      <w:r>
        <w:rPr>
          <w:rFonts w:hint="eastAsia"/>
        </w:rPr>
        <w:t>2019.</w:t>
      </w:r>
      <w:r>
        <w:t>3.5, 2023.1.5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Visual Studio Code</w:t>
      </w:r>
    </w:p>
    <w:p w:rsidR="00397E7A" w:rsidRDefault="006A6E84" w:rsidP="00397E7A">
      <w:pPr>
        <w:pStyle w:val="aff7"/>
        <w:ind w:left="360"/>
      </w:pPr>
      <w:r>
        <w:t>1.81.1</w:t>
      </w:r>
    </w:p>
    <w:p w:rsidR="00397E7A" w:rsidRDefault="00397E7A">
      <w:r>
        <w:br w:type="page"/>
      </w:r>
    </w:p>
    <w:p w:rsidR="00397E7A" w:rsidRDefault="00397E7A" w:rsidP="00397E7A">
      <w:pPr>
        <w:pStyle w:val="1"/>
      </w:pPr>
      <w:bookmarkStart w:id="1" w:name="_Toc147455661"/>
      <w:r>
        <w:rPr>
          <w:rFonts w:hint="eastAsia"/>
        </w:rPr>
        <w:lastRenderedPageBreak/>
        <w:t>2. 빌드 시 사용되는 환경 변수 등의 내용</w:t>
      </w:r>
      <w:bookmarkEnd w:id="1"/>
    </w:p>
    <w:p w:rsidR="00397E7A" w:rsidRDefault="006A6E84" w:rsidP="006A6E84">
      <w:pPr>
        <w:pStyle w:val="31"/>
        <w:rPr>
          <w:rFonts w:hint="eastAsia"/>
        </w:rPr>
      </w:pPr>
      <w:r>
        <w:t>Backend</w:t>
      </w:r>
    </w:p>
    <w:p w:rsidR="006A6E84" w:rsidRDefault="006A6E84" w:rsidP="006A6E84">
      <w:r>
        <w:t>- a</w:t>
      </w:r>
      <w:r>
        <w:rPr>
          <w:rFonts w:hint="eastAsia"/>
        </w:rPr>
        <w:t>pplication.</w:t>
      </w:r>
      <w:r>
        <w:t>yml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6A6E84" w:rsidRPr="006A6E84" w:rsidRDefault="006A6E84" w:rsidP="006A6E84">
            <w:pPr>
              <w:pStyle w:val="aff7"/>
              <w:numPr>
                <w:ilvl w:val="0"/>
                <w:numId w:val="20"/>
              </w:numPr>
              <w:shd w:val="clear" w:color="auto" w:fill="2B2B2B"/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</w:pPr>
            <w:r w:rsidRPr="006A6E84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# </w:t>
            </w:r>
            <w:r w:rsidRPr="006A6E84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공통 부분</w:t>
            </w:r>
            <w:r w:rsidRPr="006A6E84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 -&gt; </w:t>
            </w:r>
            <w:r w:rsidRPr="006A6E84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아마 프로파일과 무관</w:t>
            </w:r>
            <w:r w:rsidRPr="006A6E84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com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mysql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cj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jdbc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jdbc:mysql://j9e106.p.ssafy.io:3306/finball?characterEncoding=UTF-8&amp;serverTimezone=UTC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username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eastAsia="굴림" w:hAnsi="Courier New" w:cs="Courier New" w:hint="eastAsia"/>
                <w:color w:val="A9B7C6"/>
                <w:sz w:val="20"/>
                <w:szCs w:val="20"/>
              </w:rPr>
              <w:t>사용자아이디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eastAsia="굴림" w:hAnsi="Courier New" w:cs="Courier New" w:hint="eastAsia"/>
                <w:color w:val="A9B7C6"/>
                <w:sz w:val="20"/>
                <w:szCs w:val="20"/>
              </w:rPr>
              <w:t>비번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profiles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local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properties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hibernate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globally_quoted_identifiers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'true'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format_sql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'true'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show-sql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hibernate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ddl-auto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none</w:t>
            </w:r>
            <w:r w:rsidRPr="006A6E84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auth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secret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key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asdfasdf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j9e106.p.ssafy.io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6379</w:t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># MongoDB</w:t>
            </w:r>
            <w:r w:rsidRPr="006A6E84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mongodb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uri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mongodb://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j9e106.p.ssafy.io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:27017/finball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># MatterMost</w:t>
            </w:r>
            <w:r w:rsidRPr="006A6E84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notification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mattermost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enabled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true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webhook-url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https://meeting.ssafy.com/hooks/wn83kosiefggdpp71mfhc1bbho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jwt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secret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VlwEyVBsYt9V7zq57TejMnVUyzblYcfPQye08f7MGVA9XkHa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sms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serviceId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eastAsia="굴림" w:hAnsi="Courier New" w:cs="Courier New" w:hint="eastAsia"/>
                <w:color w:val="A9B7C6"/>
                <w:sz w:val="20"/>
                <w:szCs w:val="20"/>
              </w:rPr>
              <w:t>서비스</w:t>
            </w:r>
            <w:r>
              <w:rPr>
                <w:rFonts w:ascii="Courier New" w:eastAsia="굴림" w:hAnsi="Courier New" w:cs="Courier New" w:hint="eastAsia"/>
                <w:color w:val="A9B7C6"/>
                <w:sz w:val="20"/>
                <w:szCs w:val="20"/>
              </w:rPr>
              <w:t>ID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accessKey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eastAsia="굴림" w:hAnsi="Courier New" w:cs="Courier New" w:hint="eastAsia"/>
                <w:color w:val="A9B7C6"/>
                <w:sz w:val="20"/>
                <w:szCs w:val="20"/>
              </w:rPr>
              <w:t>접근키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secretKey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eastAsia="굴림" w:hAnsi="Courier New" w:cs="Courier New" w:hint="eastAsia"/>
                <w:color w:val="A9B7C6"/>
                <w:sz w:val="20"/>
                <w:szCs w:val="20"/>
              </w:rPr>
              <w:t>시크릿키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phoneNumber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01000000000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---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#set1 </w:t>
            </w:r>
            <w:r w:rsidRPr="006A6E84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프로파일</w:t>
            </w:r>
            <w:r w:rsidRPr="006A6E84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set1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lastRenderedPageBreak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8081</w:t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---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#set2 </w:t>
            </w:r>
            <w:r w:rsidRPr="006A6E84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프로파일</w:t>
            </w:r>
            <w:r w:rsidRPr="006A6E84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set1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8082</w:t>
            </w:r>
          </w:p>
          <w:p w:rsidR="006A6E84" w:rsidRDefault="006A6E84" w:rsidP="006A6E84">
            <w:pPr>
              <w:pStyle w:val="aff7"/>
              <w:numPr>
                <w:ilvl w:val="0"/>
                <w:numId w:val="20"/>
              </w:numPr>
              <w:rPr>
                <w:rFonts w:hint="eastAsia"/>
              </w:rPr>
            </w:pPr>
          </w:p>
        </w:tc>
      </w:tr>
    </w:tbl>
    <w:p w:rsidR="006A6E84" w:rsidRDefault="006A6E84" w:rsidP="006A6E84">
      <w:pPr>
        <w:rPr>
          <w:rFonts w:hint="eastAsia"/>
        </w:rPr>
      </w:pPr>
    </w:p>
    <w:p w:rsidR="006A6E84" w:rsidRDefault="006A6E84" w:rsidP="006A6E84">
      <w:r>
        <w:t>- b</w:t>
      </w:r>
      <w:r>
        <w:rPr>
          <w:rFonts w:hint="eastAsia"/>
        </w:rPr>
        <w:t>uild.</w:t>
      </w:r>
      <w:r>
        <w:t>gralde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6A6E84" w:rsidRPr="006A6E84" w:rsidRDefault="006A6E84" w:rsidP="006A6E84">
            <w:pPr>
              <w:pStyle w:val="aff7"/>
              <w:numPr>
                <w:ilvl w:val="0"/>
                <w:numId w:val="20"/>
              </w:numPr>
              <w:shd w:val="clear" w:color="auto" w:fill="2B2B2B"/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</w:pP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buildscript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ext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queryDslVersion =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"5.0.0"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plugins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id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'java'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'org.springframework.boot'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'2.7.15'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'io.spring.dependency-management'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'1.0.15.RELEASE'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group =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'com.ssafy'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=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'0.0.1-SNAPSHOT'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java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sourceCompatibility = JavaVersion.VERSION_1_8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targetCompatibility = JavaVersion.VERSION_1_8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configurations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compileOnly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extendsFrom annotationProcessor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repositories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mavenCentral()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dependencies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'org.springframework.boot:spring-boot-starter-data-jpa'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implementation(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"org.springframework.boot:spring-boot-starter-validation"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'org.springframework.boot:spring-boot-starter-web'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testImplementation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'org.springframework.boot:spring-boot-starter-test'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lastRenderedPageBreak/>
              <w:t>starter-security'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testImplementation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'org.projectlombok:lombok:1.18.28'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runtimeOnly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'com.mysql:mysql-connector-j'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compileOnly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'org.projectlombok:lombok'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Jwt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implementation(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"io.jsonwebtoken:jjwt-api:0.11.2"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implementation(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"commons-codec:commons-codec:1.5"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implementation(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"io.jsonwebtoken:jjwt-impl:0.11.2"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implementation(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"io.jsonwebtoken:jjwt-jackson:0.11.2"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implementation(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"com.auth0:java-jwt:3.13.0"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builder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annotationProcessor(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'org.projectlombok:lombok'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testAnnotationProcessor(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'org.projectlombok:lombok'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Mongo DB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'org.springframework.boot:spring-boot-starter-data-mongodb'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queryDSL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설정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"com.querydsl:querydsl-jpa"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"com.querydsl:querydsl-core"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"com.querydsl:querydsl-collections"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annotationProcessor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"com.querydsl:querydsl-apt: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${dependencyManagement.importedProperties[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'querydsl.version'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]}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:jpa"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querydsl JPAAnnotationProcessor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사용 지정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annotationProcessor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"jakarta.annotation:jakarta.annotation-api"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java.lang.NoClassDefFoundError (javax.annotation.Generated)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대응 코드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annotationProcessor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"jakarta.persistence:jakarta.persistence-api"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java.lang.NoClassDefFoundError (javax.annotation.Entity)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대응 코드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헬스 체크 의존 추가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'org.springframework.boot:spring-boot-starter-actuator'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redis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'org.springframework.boot:spring-boot-starter-data-redis'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json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파싱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group: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'com.googlecode.json-simple'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name: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'json-simple'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version: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'1.1.1'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PathVariable Validation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'org.hibernate.validator:hibernate-validator'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java8 LocalDate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'com.fasterxml.jackson.datatype:jackson-datatype-jsr310'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sms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group: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'org.apache.httpcomponents'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name: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'httpclient'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version: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'4.5.13'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Gson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'com.google.code.gson:gson:2.9.0'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Querydsl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설정부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 xml:space="preserve">def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generated =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'src/main/generated'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querydsl QClass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파일 생성 위치를 지정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tasks.withType(JavaCompile)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options.getGeneratedSourceOutputDirectory().set(file(generated))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java source set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에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 querydsl QClass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위치 추가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sourceSets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main.java.srcDirs += [ generated ]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gradle clean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시에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 QClass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디렉토리 삭제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clean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delete file(generated)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tasks.named(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'test'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) 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useJUnitPlatform()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6A6E84" w:rsidRDefault="006A6E84" w:rsidP="006A6E84">
            <w:pPr>
              <w:pStyle w:val="aff7"/>
              <w:numPr>
                <w:ilvl w:val="0"/>
                <w:numId w:val="20"/>
              </w:numPr>
              <w:rPr>
                <w:rFonts w:hint="eastAsia"/>
              </w:rPr>
            </w:pPr>
          </w:p>
        </w:tc>
      </w:tr>
    </w:tbl>
    <w:p w:rsidR="006A6E84" w:rsidRDefault="006A6E84" w:rsidP="006A6E84">
      <w:pPr>
        <w:rPr>
          <w:rFonts w:cstheme="majorBidi"/>
          <w:color w:val="004F5B" w:themeColor="accent1" w:themeShade="7F"/>
          <w:sz w:val="24"/>
          <w:szCs w:val="24"/>
        </w:rPr>
      </w:pPr>
    </w:p>
    <w:p w:rsidR="006A6E84" w:rsidRDefault="006A6E84" w:rsidP="006A6E84">
      <w:pPr>
        <w:pStyle w:val="31"/>
      </w:pPr>
      <w:r>
        <w:t>my</w:t>
      </w:r>
      <w:r>
        <w:rPr>
          <w:rFonts w:hint="eastAsia"/>
        </w:rPr>
        <w:t>data</w:t>
      </w:r>
    </w:p>
    <w:p w:rsidR="006A6E84" w:rsidRDefault="006A6E84" w:rsidP="006A6E84">
      <w:r>
        <w:rPr>
          <w:rFonts w:hint="eastAsia"/>
        </w:rPr>
        <w:t>- application.properties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6A6E84" w:rsidRPr="006A6E84" w:rsidRDefault="006A6E84" w:rsidP="006A6E84">
            <w:pPr>
              <w:shd w:val="clear" w:color="auto" w:fill="2B2B2B"/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</w:pP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server.port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8081</w:t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spring.datasource.driver-class-name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com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.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mysql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.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cj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.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jdbc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.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r w:rsidRPr="006A6E84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spring.datasource.url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jdbc:mysql://j9e106.p.ssafy.io:3306/mydata?characterEncoding=UTF-8&amp;serverTimezone=UTC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spring.datasource.username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eastAsia="굴림" w:hAnsi="Courier New" w:cs="Courier New" w:hint="eastAsia"/>
                <w:color w:val="6A8759"/>
                <w:sz w:val="20"/>
                <w:szCs w:val="20"/>
              </w:rPr>
              <w:t>아이디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spring.datasource.password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eastAsia="굴림" w:hAnsi="Courier New" w:cs="Courier New" w:hint="eastAsia"/>
                <w:color w:val="6A8759"/>
                <w:sz w:val="20"/>
                <w:szCs w:val="20"/>
              </w:rPr>
              <w:t>비번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spring.jpa.show-sql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>spring.jpa.hibernate.ddl-auto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none</w:t>
            </w:r>
            <w:r w:rsidRPr="006A6E84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spring.jpa.properties.hibernate.format_sql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true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spring.jpa.properties.hibernate.globally_quoted_identifiers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true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spring.auth.secret.key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asdfasdf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jwt.secret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VlwEyVBsYt9V7zq57TejMnVUyzblYcfPQye08f7MGVA9XkHa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# redis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lastRenderedPageBreak/>
              <w:t>spring.redis.host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j9e106.p.ssafy.io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spring.redis.port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=</w:t>
            </w:r>
            <w:r w:rsidRPr="006A6E84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6379</w:t>
            </w:r>
          </w:p>
          <w:p w:rsidR="006A6E84" w:rsidRPr="006A6E84" w:rsidRDefault="006A6E84" w:rsidP="006A6E84">
            <w:pPr>
              <w:rPr>
                <w:rFonts w:hint="eastAsia"/>
              </w:rPr>
            </w:pPr>
          </w:p>
        </w:tc>
      </w:tr>
    </w:tbl>
    <w:p w:rsidR="006A6E84" w:rsidRDefault="006A6E84" w:rsidP="006A6E84"/>
    <w:p w:rsidR="006A6E84" w:rsidRDefault="006A6E84" w:rsidP="006A6E84">
      <w:r>
        <w:rPr>
          <w:rFonts w:hint="eastAsia"/>
        </w:rPr>
        <w:t xml:space="preserve">- </w:t>
      </w:r>
      <w:r>
        <w:t>build.gradle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6A6E84" w:rsidRPr="006A6E84" w:rsidRDefault="006A6E84" w:rsidP="006A6E84">
            <w:pPr>
              <w:shd w:val="clear" w:color="auto" w:fill="2B2B2B"/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</w:pP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buildscript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ext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queryDslVersion =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"5.0.0"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plugins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'java'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'org.springframework.boot'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'2.7.15'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'io.spring.dependency-management'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'1.0.15.RELEASE'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group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'com.finball'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version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'0.0.1-SNAPSHOT'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java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sourceCompatibility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= JavaVersion.</w:t>
            </w:r>
            <w:r w:rsidRPr="006A6E84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t>VERSION_1_8</w:t>
            </w:r>
            <w:r w:rsidRPr="006A6E84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targetCompatibility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= JavaVersion.</w:t>
            </w:r>
            <w:r w:rsidRPr="006A6E84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t>VERSION_1_8</w:t>
            </w:r>
            <w:r w:rsidRPr="006A6E84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configurations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compileOnly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extendsFrom annotationProcessor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repositories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mavenCentral()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dependencies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'org.springframework.boot:spring-boot-starter-data-jpa'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'org.springframework.boot:spring-boot-starter-security'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'org.springframework.boot:spring-boot-starter-web'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compileOnly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'org.projectlombok:lombok'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runtimeOnly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'com.mysql:mysql-connector-j'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annotationProcessor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'org.projectlombok:lombok'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testImplementation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'org.springframework.boot:spring-boot-starter-test'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testImplementation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'org.springframework.security:spring-security-test'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https://mvnrepository.com/artifact/com.auth0/java-jwt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group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'com.auth0'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name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'java-jwt'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version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'3.10.3'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json parsing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lastRenderedPageBreak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group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'com.googlecode.json-simple'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name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'json-simple'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version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'1.1.1'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java8 LocalDate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'com.fasterxml.jackson.datatype:jackson-datatype-jsr310'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queryDSL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설정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"com.querydsl:querydsl-jpa"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"com.querydsl:querydsl-core"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"com.querydsl:querydsl-collections"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annotationProcessor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"com.querydsl:querydsl-apt: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$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dependencyManagement.</w:t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>importedProperties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[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'querydsl.version'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]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:jpa"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querydsl JPAAnnotationProcessor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사용 지정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annotationProcessor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"jakarta.annotation:jakarta.annotation-api"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java.lang.NoClassDefFoundError (javax.annotation.Generated)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대응 코드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annotationProcessor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"jakarta.persistence:jakarta.persistence-api"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java.lang.NoClassDefFoundError (javax.annotation.Entity)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대응 코드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Querydsl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설정부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 xml:space="preserve">def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generated = 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'src/main/generated'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querydsl QClass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파일 생성 위치를 지정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>tasks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.withType(JavaCompile)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>options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.getGeneratedSourceOutputDirectory().set(file(generated))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java source set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에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 querydsl QClass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위치 추가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sourceSets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main.</w:t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>java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.srcDirs += [ generated ]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gradle clean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시에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 QClass 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t>디렉토리 삭제</w:t>
            </w:r>
            <w:r w:rsidRPr="006A6E84"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clean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delete file(generated)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>tasks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.named(</w:t>
            </w:r>
            <w:r w:rsidRPr="006A6E84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'test'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6A6E84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useJUnitPlatform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()</w:t>
            </w:r>
            <w:r w:rsidRPr="006A6E84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6A6E84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</w:p>
          <w:p w:rsidR="006A6E84" w:rsidRPr="006A6E84" w:rsidRDefault="006A6E84" w:rsidP="006A6E84">
            <w:pPr>
              <w:rPr>
                <w:rFonts w:hint="eastAsia"/>
              </w:rPr>
            </w:pPr>
          </w:p>
        </w:tc>
      </w:tr>
    </w:tbl>
    <w:p w:rsidR="006A6E84" w:rsidRPr="006A6E84" w:rsidRDefault="006A6E84" w:rsidP="006A6E84">
      <w:pPr>
        <w:rPr>
          <w:rFonts w:hint="eastAsia"/>
        </w:rPr>
      </w:pPr>
    </w:p>
    <w:p w:rsidR="00397E7A" w:rsidRDefault="006A6E84">
      <w:pPr>
        <w:rPr>
          <w:rFonts w:hint="eastAsia"/>
        </w:rPr>
      </w:pPr>
      <w:r>
        <w:br w:type="page"/>
      </w:r>
    </w:p>
    <w:p w:rsidR="00397E7A" w:rsidRDefault="00397E7A" w:rsidP="006A6E84">
      <w:pPr>
        <w:pStyle w:val="1"/>
      </w:pPr>
      <w:bookmarkStart w:id="2" w:name="_Toc147455662"/>
      <w:r>
        <w:rPr>
          <w:rFonts w:hint="eastAsia"/>
        </w:rPr>
        <w:lastRenderedPageBreak/>
        <w:t>3. 배포 시 특이사</w:t>
      </w:r>
      <w:bookmarkEnd w:id="2"/>
      <w:r w:rsidR="006A6E84">
        <w:rPr>
          <w:rFonts w:hint="eastAsia"/>
        </w:rPr>
        <w:t>항</w:t>
      </w:r>
    </w:p>
    <w:p w:rsidR="006A6E84" w:rsidRDefault="006A6E84" w:rsidP="006A6E84">
      <w:pPr>
        <w:pStyle w:val="31"/>
      </w:pPr>
      <w:r>
        <w:rPr>
          <w:rFonts w:hint="eastAsia"/>
        </w:rPr>
        <w:t>Ngi</w:t>
      </w:r>
      <w:r>
        <w:t>nX</w:t>
      </w:r>
      <w:r>
        <w:rPr>
          <w:rFonts w:hint="eastAsia"/>
        </w:rPr>
        <w:t>설정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6A6E84" w:rsidRDefault="006A6E84" w:rsidP="006A6E84">
            <w:r>
              <w:t>server {</w:t>
            </w:r>
          </w:p>
          <w:p w:rsidR="006A6E84" w:rsidRDefault="006A6E84" w:rsidP="006A6E84">
            <w:r>
              <w:t xml:space="preserve">        listen 80 default_server;</w:t>
            </w:r>
          </w:p>
          <w:p w:rsidR="006A6E84" w:rsidRDefault="006A6E84" w:rsidP="006A6E84">
            <w:r>
              <w:t xml:space="preserve">        listen [::]:80 default_server;</w:t>
            </w:r>
          </w:p>
          <w:p w:rsidR="006A6E84" w:rsidRDefault="006A6E84" w:rsidP="006A6E84"/>
          <w:p w:rsidR="006A6E84" w:rsidRDefault="006A6E84" w:rsidP="006A6E84">
            <w:r>
              <w:t xml:space="preserve">        root /var/www/html;</w:t>
            </w:r>
          </w:p>
          <w:p w:rsidR="006A6E84" w:rsidRDefault="006A6E84" w:rsidP="006A6E84"/>
          <w:p w:rsidR="006A6E84" w:rsidRDefault="006A6E84" w:rsidP="006A6E84">
            <w:r>
              <w:t xml:space="preserve">        # Add index.php to the list if you are using PHP</w:t>
            </w:r>
          </w:p>
          <w:p w:rsidR="006A6E84" w:rsidRDefault="006A6E84" w:rsidP="006A6E84">
            <w:r>
              <w:t xml:space="preserve">        index index.html index.htm index.nginx-debian.html;</w:t>
            </w:r>
          </w:p>
          <w:p w:rsidR="006A6E84" w:rsidRDefault="006A6E84" w:rsidP="006A6E84"/>
          <w:p w:rsidR="006A6E84" w:rsidRDefault="006A6E84" w:rsidP="006A6E84">
            <w:r>
              <w:t xml:space="preserve">        server_name _;</w:t>
            </w:r>
          </w:p>
          <w:p w:rsidR="006A6E84" w:rsidRDefault="006A6E84" w:rsidP="006A6E84"/>
          <w:p w:rsidR="006A6E84" w:rsidRDefault="006A6E84" w:rsidP="006A6E84">
            <w:r>
              <w:t xml:space="preserve">        location / {</w:t>
            </w:r>
          </w:p>
          <w:p w:rsidR="006A6E84" w:rsidRDefault="006A6E84" w:rsidP="006A6E84">
            <w:r>
              <w:t xml:space="preserve">                # First attempt to serve request as file, then</w:t>
            </w:r>
          </w:p>
          <w:p w:rsidR="006A6E84" w:rsidRDefault="006A6E84" w:rsidP="006A6E84">
            <w:r>
              <w:t xml:space="preserve">                # as directory, then fall back to displaying a 404.</w:t>
            </w:r>
          </w:p>
          <w:p w:rsidR="006A6E84" w:rsidRDefault="006A6E84" w:rsidP="006A6E84">
            <w:r>
              <w:t xml:space="preserve">                #try_files $uri $uri/ =404;</w:t>
            </w:r>
          </w:p>
          <w:p w:rsidR="006A6E84" w:rsidRDefault="006A6E84" w:rsidP="006A6E84">
            <w:r>
              <w:t xml:space="preserve">                #proxy_pass $service_url;</w:t>
            </w:r>
          </w:p>
          <w:p w:rsidR="006A6E84" w:rsidRDefault="006A6E84" w:rsidP="006A6E84">
            <w:r>
              <w:t xml:space="preserve">                proxy_pass http://localhost:5173;</w:t>
            </w:r>
          </w:p>
          <w:p w:rsidR="006A6E84" w:rsidRDefault="006A6E84" w:rsidP="006A6E84"/>
          <w:p w:rsidR="006A6E84" w:rsidRDefault="006A6E84" w:rsidP="006A6E84">
            <w:r>
              <w:t xml:space="preserve">        }</w:t>
            </w:r>
          </w:p>
          <w:p w:rsidR="006A6E84" w:rsidRDefault="006A6E84" w:rsidP="006A6E84"/>
          <w:p w:rsidR="006A6E84" w:rsidRDefault="006A6E84" w:rsidP="006A6E84"/>
          <w:p w:rsidR="006A6E84" w:rsidRDefault="006A6E84" w:rsidP="006A6E84">
            <w:r>
              <w:t xml:space="preserve">        location /api {</w:t>
            </w:r>
          </w:p>
          <w:p w:rsidR="006A6E84" w:rsidRDefault="006A6E84" w:rsidP="006A6E84">
            <w:r>
              <w:t xml:space="preserve">                #proxy_pass $service_url;</w:t>
            </w:r>
          </w:p>
          <w:p w:rsidR="006A6E84" w:rsidRDefault="006A6E84" w:rsidP="006A6E84">
            <w:r>
              <w:t xml:space="preserve">                #proxy_pass http://i9e206.p.ssafy.io:5000;</w:t>
            </w:r>
          </w:p>
          <w:p w:rsidR="006A6E84" w:rsidRDefault="006A6E84" w:rsidP="006A6E84">
            <w:r>
              <w:t xml:space="preserve">                #proxy_pass http://backend;</w:t>
            </w:r>
          </w:p>
          <w:p w:rsidR="006A6E84" w:rsidRDefault="006A6E84" w:rsidP="006A6E84">
            <w:r>
              <w:t xml:space="preserve">                 proxy_pass $service_url;</w:t>
            </w:r>
          </w:p>
          <w:p w:rsidR="006A6E84" w:rsidRDefault="006A6E84" w:rsidP="006A6E84">
            <w:r>
              <w:t xml:space="preserve">        }</w:t>
            </w:r>
          </w:p>
          <w:p w:rsidR="006A6E84" w:rsidRDefault="006A6E84" w:rsidP="006A6E84">
            <w:r>
              <w:t xml:space="preserve">        include /etc/nginx/conf.d/service-url.inc;</w:t>
            </w:r>
          </w:p>
          <w:p w:rsidR="006A6E84" w:rsidRDefault="006A6E84" w:rsidP="006A6E84"/>
          <w:p w:rsidR="006A6E84" w:rsidRDefault="006A6E84" w:rsidP="006A6E84"/>
          <w:p w:rsidR="006A6E84" w:rsidRDefault="006A6E84" w:rsidP="006A6E84">
            <w:r>
              <w:t xml:space="preserve">        location /chat_bot {</w:t>
            </w:r>
          </w:p>
          <w:p w:rsidR="006A6E84" w:rsidRDefault="006A6E84" w:rsidP="006A6E84">
            <w:r>
              <w:t xml:space="preserve">                proxy_pass http://localhost:8000;</w:t>
            </w:r>
          </w:p>
          <w:p w:rsidR="006A6E84" w:rsidRDefault="006A6E84" w:rsidP="006A6E84"/>
          <w:p w:rsidR="006A6E84" w:rsidRDefault="006A6E84" w:rsidP="006A6E84">
            <w:r>
              <w:t xml:space="preserve">        }</w:t>
            </w:r>
          </w:p>
          <w:p w:rsidR="006A6E84" w:rsidRDefault="006A6E84" w:rsidP="006A6E84"/>
          <w:p w:rsidR="006A6E84" w:rsidRDefault="006A6E84" w:rsidP="006A6E84">
            <w:r>
              <w:t xml:space="preserve">        #location /profile {</w:t>
            </w:r>
          </w:p>
          <w:p w:rsidR="006A6E84" w:rsidRDefault="006A6E84" w:rsidP="006A6E84">
            <w:r>
              <w:t xml:space="preserve">                #proxy_pass $service_url;</w:t>
            </w:r>
          </w:p>
          <w:p w:rsidR="006A6E84" w:rsidRDefault="006A6E84" w:rsidP="006A6E84">
            <w:r>
              <w:t xml:space="preserve">                #proxy_pass http://i9e206.p.ssafy.io:5000;</w:t>
            </w:r>
          </w:p>
          <w:p w:rsidR="006A6E84" w:rsidRDefault="006A6E84" w:rsidP="006A6E84">
            <w:r>
              <w:t xml:space="preserve">                #proxy_pass http://backend;</w:t>
            </w:r>
          </w:p>
          <w:p w:rsidR="006A6E84" w:rsidRDefault="006A6E84" w:rsidP="006A6E84">
            <w:r>
              <w:t xml:space="preserve">        #        proxy_pass http://j9e106.p.ssafy.io:8082;</w:t>
            </w:r>
          </w:p>
          <w:p w:rsidR="006A6E84" w:rsidRDefault="006A6E84" w:rsidP="006A6E84">
            <w:r>
              <w:t xml:space="preserve">        #}</w:t>
            </w:r>
          </w:p>
          <w:p w:rsidR="006A6E84" w:rsidRDefault="006A6E84" w:rsidP="006A6E84"/>
          <w:p w:rsidR="006A6E84" w:rsidRDefault="006A6E84" w:rsidP="006A6E84">
            <w:r>
              <w:t xml:space="preserve">        listen 443 ssl;</w:t>
            </w:r>
          </w:p>
          <w:p w:rsidR="006A6E84" w:rsidRDefault="006A6E84" w:rsidP="006A6E84">
            <w:r>
              <w:t xml:space="preserve">        ssl_certificate /etc/letsencrypt/live/j9e106.p.ssafy.io/fullchain.pem;</w:t>
            </w:r>
          </w:p>
          <w:p w:rsidR="006A6E84" w:rsidRDefault="006A6E84" w:rsidP="006A6E84">
            <w:r>
              <w:t xml:space="preserve">        ssl_certificate_key /etc/letsencrypt/live/j9e106.p.ssafy.io/privkey.pem;</w:t>
            </w:r>
          </w:p>
          <w:p w:rsidR="006A6E84" w:rsidRDefault="006A6E84" w:rsidP="006A6E84"/>
          <w:p w:rsidR="006A6E84" w:rsidRDefault="006A6E84" w:rsidP="006A6E84">
            <w:r>
              <w:t xml:space="preserve">        # pass PHP scripts to FastCGI server</w:t>
            </w:r>
          </w:p>
          <w:p w:rsidR="006A6E84" w:rsidRDefault="006A6E84" w:rsidP="006A6E84"/>
          <w:p w:rsidR="006A6E84" w:rsidRDefault="006A6E84" w:rsidP="006A6E84">
            <w:r>
              <w:t xml:space="preserve">        #location ~ \.php$ {</w:t>
            </w:r>
          </w:p>
          <w:p w:rsidR="006A6E84" w:rsidRDefault="006A6E84" w:rsidP="006A6E84">
            <w:r>
              <w:t>#       include snippets/fastcgi-php.conf;</w:t>
            </w:r>
          </w:p>
          <w:p w:rsidR="006A6E84" w:rsidRDefault="006A6E84" w:rsidP="006A6E84">
            <w:r>
              <w:t xml:space="preserve">        #</w:t>
            </w:r>
          </w:p>
          <w:p w:rsidR="006A6E84" w:rsidRDefault="006A6E84" w:rsidP="006A6E84">
            <w:r>
              <w:t xml:space="preserve">        #       # With php-fpm (or other unix sockets):</w:t>
            </w:r>
          </w:p>
          <w:p w:rsidR="006A6E84" w:rsidRDefault="006A6E84" w:rsidP="006A6E84">
            <w:r>
              <w:t xml:space="preserve">        #       fastcgi_pass unix:/var/run/php/php7.4-fpm.sock;</w:t>
            </w:r>
          </w:p>
          <w:p w:rsidR="006A6E84" w:rsidRDefault="006A6E84" w:rsidP="006A6E84">
            <w:r>
              <w:t xml:space="preserve">        #       # With php-cgi (or other tcp sockets):</w:t>
            </w:r>
          </w:p>
          <w:p w:rsidR="006A6E84" w:rsidRDefault="006A6E84" w:rsidP="006A6E84">
            <w:r>
              <w:t xml:space="preserve">        #       fastcgi_pass 127.0.0.1:9000;</w:t>
            </w:r>
          </w:p>
          <w:p w:rsidR="006A6E84" w:rsidRDefault="006A6E84" w:rsidP="006A6E84">
            <w:r>
              <w:t xml:space="preserve">        #}</w:t>
            </w:r>
          </w:p>
          <w:p w:rsidR="006A6E84" w:rsidRDefault="006A6E84" w:rsidP="006A6E84"/>
          <w:p w:rsidR="006A6E84" w:rsidRDefault="006A6E84" w:rsidP="006A6E84">
            <w:r>
              <w:t xml:space="preserve">        # deny access to .htaccess files, if Apache's document root</w:t>
            </w:r>
          </w:p>
          <w:p w:rsidR="006A6E84" w:rsidRDefault="006A6E84" w:rsidP="006A6E84">
            <w:r>
              <w:t xml:space="preserve">        # concurs with nginx's one</w:t>
            </w:r>
          </w:p>
          <w:p w:rsidR="006A6E84" w:rsidRDefault="006A6E84" w:rsidP="006A6E84">
            <w:r>
              <w:t xml:space="preserve">        #</w:t>
            </w:r>
          </w:p>
          <w:p w:rsidR="006A6E84" w:rsidRDefault="006A6E84" w:rsidP="006A6E84">
            <w:r>
              <w:t xml:space="preserve">        #location ~ /\.ht {</w:t>
            </w:r>
          </w:p>
          <w:p w:rsidR="006A6E84" w:rsidRDefault="006A6E84" w:rsidP="006A6E84">
            <w:r>
              <w:t xml:space="preserve">        #       deny all;</w:t>
            </w:r>
          </w:p>
          <w:p w:rsidR="006A6E84" w:rsidRDefault="006A6E84" w:rsidP="006A6E84">
            <w:r>
              <w:t xml:space="preserve">        #}</w:t>
            </w:r>
          </w:p>
          <w:p w:rsidR="006A6E84" w:rsidRDefault="006A6E84" w:rsidP="006A6E84">
            <w:r>
              <w:t>}</w:t>
            </w:r>
          </w:p>
          <w:p w:rsidR="006A6E84" w:rsidRDefault="006A6E84" w:rsidP="006A6E84"/>
          <w:p w:rsidR="006A6E84" w:rsidRDefault="006A6E84" w:rsidP="006A6E84"/>
          <w:p w:rsidR="006A6E84" w:rsidRDefault="006A6E84" w:rsidP="006A6E84">
            <w:r>
              <w:t>server {</w:t>
            </w:r>
          </w:p>
          <w:p w:rsidR="006A6E84" w:rsidRDefault="006A6E84" w:rsidP="006A6E84"/>
          <w:p w:rsidR="006A6E84" w:rsidRDefault="006A6E84" w:rsidP="006A6E84">
            <w:r>
              <w:t xml:space="preserve">        if ($host = j9e106.p.ssafy.io) {</w:t>
            </w:r>
          </w:p>
          <w:p w:rsidR="006A6E84" w:rsidRDefault="006A6E84" w:rsidP="006A6E84">
            <w:r>
              <w:t xml:space="preserve">                return 301 https://$host$request_uri;</w:t>
            </w:r>
          </w:p>
          <w:p w:rsidR="006A6E84" w:rsidRDefault="006A6E84" w:rsidP="006A6E84">
            <w:r>
              <w:t xml:space="preserve">        }</w:t>
            </w:r>
          </w:p>
          <w:p w:rsidR="006A6E84" w:rsidRDefault="006A6E84" w:rsidP="006A6E84"/>
          <w:p w:rsidR="006A6E84" w:rsidRDefault="006A6E84" w:rsidP="006A6E84">
            <w:r>
              <w:t xml:space="preserve">        listen 80;</w:t>
            </w:r>
          </w:p>
          <w:p w:rsidR="006A6E84" w:rsidRDefault="006A6E84" w:rsidP="006A6E84">
            <w:r>
              <w:t xml:space="preserve">        server_name j9e106.p.ssafy.io;</w:t>
            </w:r>
          </w:p>
          <w:p w:rsidR="006A6E84" w:rsidRDefault="006A6E84" w:rsidP="006A6E84"/>
          <w:p w:rsidR="006A6E84" w:rsidRDefault="006A6E84" w:rsidP="006A6E84">
            <w:r>
              <w:t xml:space="preserve">        return 404;</w:t>
            </w:r>
          </w:p>
          <w:p w:rsidR="006A6E84" w:rsidRDefault="006A6E84" w:rsidP="006A6E84">
            <w:r>
              <w:t>}</w:t>
            </w:r>
          </w:p>
          <w:p w:rsidR="006A6E84" w:rsidRDefault="006A6E84" w:rsidP="006A6E84">
            <w:pPr>
              <w:rPr>
                <w:rFonts w:hint="eastAsia"/>
              </w:rPr>
            </w:pPr>
          </w:p>
        </w:tc>
        <w:bookmarkStart w:id="3" w:name="_GoBack"/>
        <w:bookmarkEnd w:id="3"/>
      </w:tr>
    </w:tbl>
    <w:p w:rsidR="006A6E84" w:rsidRPr="006A6E84" w:rsidRDefault="006A6E84" w:rsidP="006A6E84">
      <w:pPr>
        <w:rPr>
          <w:rFonts w:hint="eastAsia"/>
        </w:rPr>
      </w:pPr>
      <w:r>
        <w:lastRenderedPageBreak/>
        <w:t>sudo service nginx start</w:t>
      </w:r>
    </w:p>
    <w:p w:rsidR="00397E7A" w:rsidRDefault="00397E7A" w:rsidP="00397E7A"/>
    <w:p w:rsidR="00397E7A" w:rsidRDefault="00397E7A">
      <w:r>
        <w:br w:type="page"/>
      </w:r>
    </w:p>
    <w:p w:rsidR="00397E7A" w:rsidRDefault="00397E7A" w:rsidP="00397E7A">
      <w:pPr>
        <w:pStyle w:val="1"/>
      </w:pPr>
      <w:bookmarkStart w:id="4" w:name="_Toc147455663"/>
      <w:r>
        <w:lastRenderedPageBreak/>
        <w:t xml:space="preserve">4. DB </w:t>
      </w:r>
      <w:r>
        <w:rPr>
          <w:rFonts w:hint="eastAsia"/>
        </w:rPr>
        <w:t>접속 정보</w:t>
      </w:r>
      <w:bookmarkEnd w:id="4"/>
      <w:r>
        <w:rPr>
          <w:rFonts w:hint="eastAsia"/>
        </w:rPr>
        <w:t xml:space="preserve"> </w:t>
      </w:r>
    </w:p>
    <w:p w:rsidR="006F7BE7" w:rsidRDefault="006F7BE7" w:rsidP="006F7BE7">
      <w:r>
        <w:rPr>
          <w:rFonts w:hint="eastAsia"/>
        </w:rPr>
        <w:t>----</w:t>
      </w:r>
      <w:r>
        <w:t>MySql</w:t>
      </w:r>
      <w:r>
        <w:rPr>
          <w:rFonts w:hint="eastAsia"/>
        </w:rPr>
        <w:t>---</w:t>
      </w:r>
    </w:p>
    <w:p w:rsidR="006F7BE7" w:rsidRDefault="006F7BE7" w:rsidP="006F7BE7">
      <w:r>
        <w:t xml:space="preserve">Host : </w:t>
      </w:r>
      <w:r w:rsidRPr="006F7BE7">
        <w:t>j9e106.p.ssafy.io</w:t>
      </w:r>
    </w:p>
    <w:p w:rsidR="006F7BE7" w:rsidRDefault="006F7BE7" w:rsidP="006F7BE7">
      <w:r>
        <w:t>Port : 3306</w:t>
      </w:r>
    </w:p>
    <w:p w:rsidR="006F7BE7" w:rsidRDefault="006F7BE7" w:rsidP="006F7BE7">
      <w:pPr>
        <w:rPr>
          <w:rFonts w:hint="eastAsia"/>
        </w:rPr>
      </w:pPr>
      <w:r>
        <w:rPr>
          <w:rFonts w:hint="eastAsia"/>
        </w:rPr>
        <w:t>User</w:t>
      </w:r>
      <w:r>
        <w:t xml:space="preserve"> : root</w:t>
      </w:r>
    </w:p>
    <w:p w:rsidR="006F7BE7" w:rsidRDefault="006F7BE7" w:rsidP="006F7BE7">
      <w:r>
        <w:t>Password : finball</w:t>
      </w:r>
    </w:p>
    <w:p w:rsidR="006F7BE7" w:rsidRPr="006F7BE7" w:rsidRDefault="006F7BE7" w:rsidP="006F7BE7">
      <w:pPr>
        <w:rPr>
          <w:rFonts w:hint="eastAsia"/>
        </w:rPr>
      </w:pPr>
      <w:r>
        <w:t>Database : finball, mydata</w:t>
      </w:r>
    </w:p>
    <w:sectPr w:rsidR="006F7BE7" w:rsidRPr="006F7BE7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355" w:rsidRDefault="00A90355" w:rsidP="00C6554A">
      <w:pPr>
        <w:spacing w:before="0" w:after="0" w:line="240" w:lineRule="auto"/>
      </w:pPr>
      <w:r>
        <w:separator/>
      </w:r>
    </w:p>
  </w:endnote>
  <w:endnote w:type="continuationSeparator" w:id="0">
    <w:p w:rsidR="00A90355" w:rsidRDefault="00A9035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맑은 고딕 Semilight"/>
    <w:charset w:val="86"/>
    <w:family w:val="auto"/>
    <w:pitch w:val="variable"/>
    <w:sig w:usb0="00000000" w:usb1="080F0000" w:usb2="00000010" w:usb3="00000000" w:csb0="0004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6F7BE7">
      <w:rPr>
        <w:noProof/>
        <w:lang w:val="ko-KR" w:bidi="ko-KR"/>
      </w:rPr>
      <w:t>11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355" w:rsidRDefault="00A90355" w:rsidP="00C6554A">
      <w:pPr>
        <w:spacing w:before="0" w:after="0" w:line="240" w:lineRule="auto"/>
      </w:pPr>
      <w:r>
        <w:separator/>
      </w:r>
    </w:p>
  </w:footnote>
  <w:footnote w:type="continuationSeparator" w:id="0">
    <w:p w:rsidR="00A90355" w:rsidRDefault="00A9035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8F2A18"/>
    <w:multiLevelType w:val="hybridMultilevel"/>
    <w:tmpl w:val="015205B6"/>
    <w:lvl w:ilvl="0" w:tplc="B2A4A9B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7C246A"/>
    <w:multiLevelType w:val="multilevel"/>
    <w:tmpl w:val="0409001F"/>
    <w:numStyleLink w:val="111111"/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2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1D"/>
    <w:rsid w:val="00105658"/>
    <w:rsid w:val="002554CD"/>
    <w:rsid w:val="00293B83"/>
    <w:rsid w:val="002B4294"/>
    <w:rsid w:val="00333D0D"/>
    <w:rsid w:val="00397E7A"/>
    <w:rsid w:val="004C049F"/>
    <w:rsid w:val="005000E2"/>
    <w:rsid w:val="006A3CE7"/>
    <w:rsid w:val="006A6E84"/>
    <w:rsid w:val="006F7BE7"/>
    <w:rsid w:val="0089714F"/>
    <w:rsid w:val="008D1B1D"/>
    <w:rsid w:val="00A90355"/>
    <w:rsid w:val="00C6554A"/>
    <w:rsid w:val="00C93126"/>
    <w:rsid w:val="00DA341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59861"/>
  <w15:chartTrackingRefBased/>
  <w15:docId w15:val="{432BE2A6-067A-49A4-BA2C-2528E7C4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link w:val="Chare"/>
    <w:uiPriority w:val="1"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f"/>
    <w:uiPriority w:val="99"/>
    <w:semiHidden/>
    <w:unhideWhenUsed/>
    <w:rsid w:val="00DA341C"/>
  </w:style>
  <w:style w:type="character" w:customStyle="1" w:styleId="Charf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0"/>
    <w:uiPriority w:val="99"/>
    <w:semiHidden/>
    <w:unhideWhenUsed/>
    <w:rsid w:val="00DA341C"/>
    <w:pPr>
      <w:spacing w:after="120"/>
    </w:pPr>
  </w:style>
  <w:style w:type="character" w:customStyle="1" w:styleId="Charf0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1"/>
    <w:uiPriority w:val="99"/>
    <w:semiHidden/>
    <w:unhideWhenUsed/>
    <w:rsid w:val="00DA341C"/>
    <w:pPr>
      <w:spacing w:after="120"/>
      <w:ind w:left="360"/>
    </w:pPr>
  </w:style>
  <w:style w:type="character" w:customStyle="1" w:styleId="Charf1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2"/>
    <w:uiPriority w:val="99"/>
    <w:semiHidden/>
    <w:unhideWhenUsed/>
    <w:rsid w:val="00DA341C"/>
    <w:pPr>
      <w:spacing w:after="200"/>
      <w:ind w:firstLine="360"/>
    </w:pPr>
  </w:style>
  <w:style w:type="character" w:customStyle="1" w:styleId="Charf2">
    <w:name w:val="본문 첫 줄 들여쓰기 Char"/>
    <w:basedOn w:val="Charf0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1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4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4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5"/>
    <w:uiPriority w:val="99"/>
    <w:semiHidden/>
    <w:unhideWhenUsed/>
    <w:rsid w:val="00DA341C"/>
  </w:style>
  <w:style w:type="character" w:customStyle="1" w:styleId="Charf5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7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7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character" w:customStyle="1" w:styleId="Chare">
    <w:name w:val="간격 없음 Char"/>
    <w:basedOn w:val="a3"/>
    <w:link w:val="afff2"/>
    <w:uiPriority w:val="1"/>
    <w:rsid w:val="008D1B1D"/>
    <w:rPr>
      <w:rFonts w:ascii="맑은 고딕" w:eastAsia="맑은 고딕" w:hAnsi="맑은 고딕"/>
    </w:rPr>
  </w:style>
  <w:style w:type="paragraph" w:customStyle="1" w:styleId="affffb">
    <w:name w:val="내용"/>
    <w:basedOn w:val="a2"/>
    <w:link w:val="Charf8"/>
    <w:qFormat/>
    <w:rsid w:val="006F7BE7"/>
    <w:pPr>
      <w:widowControl w:val="0"/>
      <w:wordWrap w:val="0"/>
      <w:autoSpaceDE w:val="0"/>
      <w:autoSpaceDN w:val="0"/>
      <w:spacing w:before="240" w:afterLines="50" w:after="120" w:line="276" w:lineRule="auto"/>
      <w:ind w:left="567" w:rightChars="100" w:right="200" w:firstLineChars="100" w:firstLine="178"/>
      <w:jc w:val="both"/>
    </w:pPr>
    <w:rPr>
      <w:rFonts w:ascii="나눔바른고딕" w:eastAsia="나눔바른고딕" w:hAnsi="나눔바른고딕"/>
      <w:bCs/>
      <w:color w:val="auto"/>
      <w:kern w:val="2"/>
      <w:sz w:val="20"/>
      <w:szCs w:val="16"/>
    </w:rPr>
  </w:style>
  <w:style w:type="character" w:customStyle="1" w:styleId="Charf8">
    <w:name w:val="내용 Char"/>
    <w:basedOn w:val="a3"/>
    <w:link w:val="affffb"/>
    <w:rsid w:val="006F7BE7"/>
    <w:rPr>
      <w:rFonts w:ascii="나눔바른고딕" w:eastAsia="나눔바른고딕" w:hAnsi="나눔바른고딕"/>
      <w:bCs/>
      <w:color w:val="auto"/>
      <w:kern w:val="2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FY\AppData\Roaming\Microsoft\Templates\&#49324;&#51652;&#51060;%20&#51080;&#45716;%20&#54617;&#49373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맑은 고딕 Semilight"/>
    <w:charset w:val="86"/>
    <w:family w:val="auto"/>
    <w:pitch w:val="variable"/>
    <w:sig w:usb0="00000000" w:usb1="080F0000" w:usb2="00000010" w:usb3="00000000" w:csb0="0004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EA"/>
    <w:rsid w:val="003524EA"/>
    <w:rsid w:val="009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F538DA480E5426F9A717A18198BE479">
    <w:name w:val="4F538DA480E5426F9A717A18198BE479"/>
    <w:pPr>
      <w:widowControl w:val="0"/>
      <w:wordWrap w:val="0"/>
      <w:autoSpaceDE w:val="0"/>
      <w:autoSpaceDN w:val="0"/>
    </w:pPr>
  </w:style>
  <w:style w:type="paragraph" w:customStyle="1" w:styleId="CAB8EB4CD33045499B24E86D1DF6ADDC">
    <w:name w:val="CAB8EB4CD33045499B24E86D1DF6ADDC"/>
    <w:pPr>
      <w:widowControl w:val="0"/>
      <w:wordWrap w:val="0"/>
      <w:autoSpaceDE w:val="0"/>
      <w:autoSpaceDN w:val="0"/>
    </w:pPr>
  </w:style>
  <w:style w:type="paragraph" w:customStyle="1" w:styleId="EEC77B632775479B93CD2C39AF1F37E3">
    <w:name w:val="EEC77B632775479B93CD2C39AF1F37E3"/>
    <w:pPr>
      <w:widowControl w:val="0"/>
      <w:wordWrap w:val="0"/>
      <w:autoSpaceDE w:val="0"/>
      <w:autoSpaceDN w:val="0"/>
    </w:pPr>
  </w:style>
  <w:style w:type="paragraph" w:customStyle="1" w:styleId="73FBE192EDD24EB2B74BE8F3CF635710">
    <w:name w:val="73FBE192EDD24EB2B74BE8F3CF635710"/>
    <w:pPr>
      <w:widowControl w:val="0"/>
      <w:wordWrap w:val="0"/>
      <w:autoSpaceDE w:val="0"/>
      <w:autoSpaceDN w:val="0"/>
    </w:pPr>
  </w:style>
  <w:style w:type="paragraph" w:customStyle="1" w:styleId="90BB5E3D8FE84C6285C84E3BE4A26735">
    <w:name w:val="90BB5E3D8FE84C6285C84E3BE4A26735"/>
    <w:pPr>
      <w:widowControl w:val="0"/>
      <w:wordWrap w:val="0"/>
      <w:autoSpaceDE w:val="0"/>
      <w:autoSpaceDN w:val="0"/>
    </w:pPr>
  </w:style>
  <w:style w:type="paragraph" w:customStyle="1" w:styleId="B884D1C0617E4995B8AB79D691344084">
    <w:name w:val="B884D1C0617E4995B8AB79D691344084"/>
    <w:pPr>
      <w:widowControl w:val="0"/>
      <w:wordWrap w:val="0"/>
      <w:autoSpaceDE w:val="0"/>
      <w:autoSpaceDN w:val="0"/>
    </w:pPr>
  </w:style>
  <w:style w:type="paragraph" w:customStyle="1" w:styleId="6289CA75BAEA4180BD9797ED647D13E4">
    <w:name w:val="6289CA75BAEA4180BD9797ED647D13E4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0"/>
    <w:unhideWhenUsed/>
    <w:qFormat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rFonts w:ascii="맑은 고딕" w:eastAsia="맑은 고딕" w:hAnsi="맑은 고딕"/>
      <w:color w:val="595959" w:themeColor="text1" w:themeTint="A6"/>
      <w:kern w:val="0"/>
      <w:sz w:val="22"/>
    </w:rPr>
  </w:style>
  <w:style w:type="paragraph" w:customStyle="1" w:styleId="D88B501487394DD187F8D09497929AE2">
    <w:name w:val="D88B501487394DD187F8D09497929AE2"/>
    <w:pPr>
      <w:widowControl w:val="0"/>
      <w:wordWrap w:val="0"/>
      <w:autoSpaceDE w:val="0"/>
      <w:autoSpaceDN w:val="0"/>
    </w:pPr>
  </w:style>
  <w:style w:type="paragraph" w:customStyle="1" w:styleId="4B4DAB8A6B79496A83AF12649DA1ADEB">
    <w:name w:val="4B4DAB8A6B79496A83AF12649DA1ADEB"/>
    <w:pPr>
      <w:widowControl w:val="0"/>
      <w:wordWrap w:val="0"/>
      <w:autoSpaceDE w:val="0"/>
      <w:autoSpaceDN w:val="0"/>
    </w:pPr>
  </w:style>
  <w:style w:type="paragraph" w:customStyle="1" w:styleId="4FE7ACF868954F8B9E8BA814B364E889">
    <w:name w:val="4FE7ACF868954F8B9E8BA814B364E889"/>
    <w:pPr>
      <w:widowControl w:val="0"/>
      <w:wordWrap w:val="0"/>
      <w:autoSpaceDE w:val="0"/>
      <w:autoSpaceDN w:val="0"/>
    </w:pPr>
  </w:style>
  <w:style w:type="paragraph" w:customStyle="1" w:styleId="898EACC9002045F6AE7F632B6987CC2E">
    <w:name w:val="898EACC9002045F6AE7F632B6987CC2E"/>
    <w:rsid w:val="003524EA"/>
    <w:pPr>
      <w:widowControl w:val="0"/>
      <w:wordWrap w:val="0"/>
      <w:autoSpaceDE w:val="0"/>
      <w:autoSpaceDN w:val="0"/>
    </w:pPr>
  </w:style>
  <w:style w:type="paragraph" w:customStyle="1" w:styleId="A42E3636178B405A8CC014FFA88FD71F">
    <w:name w:val="A42E3636178B405A8CC014FFA88FD71F"/>
    <w:rsid w:val="003524EA"/>
    <w:pPr>
      <w:widowControl w:val="0"/>
      <w:wordWrap w:val="0"/>
      <w:autoSpaceDE w:val="0"/>
      <w:autoSpaceDN w:val="0"/>
    </w:pPr>
  </w:style>
  <w:style w:type="paragraph" w:customStyle="1" w:styleId="93F5B0E1601847718EE96274708FCADB">
    <w:name w:val="93F5B0E1601847718EE96274708FCADB"/>
    <w:rsid w:val="003524EA"/>
    <w:pPr>
      <w:widowControl w:val="0"/>
      <w:wordWrap w:val="0"/>
      <w:autoSpaceDE w:val="0"/>
      <w:autoSpaceDN w:val="0"/>
    </w:pPr>
  </w:style>
  <w:style w:type="paragraph" w:customStyle="1" w:styleId="09AF928C96BF46BDB28D1B6EEDDB3A12">
    <w:name w:val="09AF928C96BF46BDB28D1B6EEDDB3A12"/>
    <w:rsid w:val="003524EA"/>
    <w:pPr>
      <w:widowControl w:val="0"/>
      <w:wordWrap w:val="0"/>
      <w:autoSpaceDE w:val="0"/>
      <w:autoSpaceDN w:val="0"/>
    </w:pPr>
  </w:style>
  <w:style w:type="paragraph" w:customStyle="1" w:styleId="893808CC5E9A424A8F2783E71EB5C7E7">
    <w:name w:val="893808CC5E9A424A8F2783E71EB5C7E7"/>
    <w:rsid w:val="003524EA"/>
    <w:pPr>
      <w:widowControl w:val="0"/>
      <w:wordWrap w:val="0"/>
      <w:autoSpaceDE w:val="0"/>
      <w:autoSpaceDN w:val="0"/>
    </w:pPr>
  </w:style>
  <w:style w:type="paragraph" w:customStyle="1" w:styleId="579A8EED33EC498890BC7D96A806A333">
    <w:name w:val="579A8EED33EC498890BC7D96A806A333"/>
    <w:rsid w:val="003524EA"/>
    <w:pPr>
      <w:widowControl w:val="0"/>
      <w:wordWrap w:val="0"/>
      <w:autoSpaceDE w:val="0"/>
      <w:autoSpaceDN w:val="0"/>
    </w:pPr>
  </w:style>
  <w:style w:type="paragraph" w:customStyle="1" w:styleId="E2EA7B268FB948AB8D452CFFF87F8E24">
    <w:name w:val="E2EA7B268FB948AB8D452CFFF87F8E24"/>
    <w:rsid w:val="003524EA"/>
    <w:pPr>
      <w:widowControl w:val="0"/>
      <w:wordWrap w:val="0"/>
      <w:autoSpaceDE w:val="0"/>
      <w:autoSpaceDN w:val="0"/>
    </w:pPr>
  </w:style>
  <w:style w:type="paragraph" w:customStyle="1" w:styleId="FF78B20B512549AEB70BDE406D1D5503">
    <w:name w:val="FF78B20B512549AEB70BDE406D1D5503"/>
    <w:rsid w:val="003524EA"/>
    <w:pPr>
      <w:widowControl w:val="0"/>
      <w:wordWrap w:val="0"/>
      <w:autoSpaceDE w:val="0"/>
      <w:autoSpaceDN w:val="0"/>
    </w:pPr>
  </w:style>
  <w:style w:type="paragraph" w:customStyle="1" w:styleId="2A2BFEE73D17417DB6241828E9C83B27">
    <w:name w:val="2A2BFEE73D17417DB6241828E9C83B27"/>
    <w:rsid w:val="003524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D9643-7CFA-4B0D-948B-E6325D237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40</TotalTime>
  <Pages>13</Pages>
  <Words>1538</Words>
  <Characters>8770</Characters>
  <Application>Microsoft Office Word</Application>
  <DocSecurity>0</DocSecurity>
  <Lines>73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2023-10-05T18:17:00Z</dcterms:created>
  <dcterms:modified xsi:type="dcterms:W3CDTF">2023-10-05T19:00:00Z</dcterms:modified>
</cp:coreProperties>
</file>